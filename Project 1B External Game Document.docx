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AD23E9" w:rsidP="00AD23E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Ravash inc.</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2B626C" w:rsidP="002B626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Space Master 9000!!</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2B626C" w:rsidP="00056A0B">
                <w:pPr>
                  <w:pStyle w:val="NoSpacing"/>
                  <w:jc w:val="center"/>
                  <w:rPr>
                    <w:rFonts w:asciiTheme="majorHAnsi" w:eastAsiaTheme="majorEastAsia" w:hAnsiTheme="majorHAnsi" w:cstheme="majorBidi"/>
                    <w:b/>
                    <w:sz w:val="60"/>
                    <w:szCs w:val="60"/>
                  </w:rPr>
                </w:pPr>
                <w:r>
                  <w:rPr>
                    <w:rFonts w:asciiTheme="majorHAnsi" w:eastAsiaTheme="majorEastAsia" w:hAnsiTheme="majorHAnsi" w:cstheme="majorBidi"/>
                    <w:b/>
                    <w:sz w:val="60"/>
                    <w:szCs w:val="60"/>
                  </w:rPr>
                  <w:t>Project 1A</w:t>
                </w:r>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E232A9">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proofErr w:type="spellStart"/>
                <w:r w:rsidR="00F01B6F">
                  <w:t>Ravash</w:t>
                </w:r>
                <w:proofErr w:type="spellEnd"/>
                <w:r w:rsidR="00F01B6F">
                  <w:t xml:space="preserve"> </w:t>
                </w:r>
                <w:proofErr w:type="spellStart"/>
                <w:r w:rsidR="00F01B6F">
                  <w:t>inc</w:t>
                </w:r>
                <w:r>
                  <w:t>.</w:t>
                </w:r>
                <w:proofErr w:type="spellEnd"/>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A313C6" w:rsidP="00A313C6">
                    <w:pPr>
                      <w:pStyle w:val="NoSpacing"/>
                      <w:jc w:val="center"/>
                      <w:rPr>
                        <w:b/>
                        <w:bCs/>
                        <w:sz w:val="28"/>
                        <w:szCs w:val="28"/>
                        <w:u w:val="single"/>
                      </w:rPr>
                    </w:pPr>
                    <w:r>
                      <w:rPr>
                        <w:b/>
                        <w:bCs/>
                        <w:sz w:val="28"/>
                        <w:szCs w:val="28"/>
                        <w:u w:val="single"/>
                      </w:rPr>
                      <w:t>Dylan Scott</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6156FBCE" wp14:editId="6106FB14">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D6478" w:rsidP="003E1D56">
                                <w:pPr>
                                  <w:jc w:val="center"/>
                                  <w:rPr>
                                    <w:b/>
                                    <w:sz w:val="28"/>
                                    <w:szCs w:val="28"/>
                                  </w:rPr>
                                </w:pPr>
                                <w:r>
                                  <w:rPr>
                                    <w:b/>
                                    <w:noProof/>
                                    <w:sz w:val="28"/>
                                    <w:szCs w:val="28"/>
                                    <w:lang w:eastAsia="en-CA"/>
                                  </w:rPr>
                                  <w:drawing>
                                    <wp:inline distT="0" distB="0" distL="0" distR="0" wp14:anchorId="07D7285E" wp14:editId="64344542">
                                      <wp:extent cx="2162175" cy="1028700"/>
                                      <wp:effectExtent l="0" t="0" r="9525" b="0"/>
                                      <wp:docPr id="7" name="Picture 7"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">
                    <v:textbox style="mso-fit-shape-to-text:t">
                      <w:txbxContent>
                        <w:p w:rsidR="003E1D56" w:rsidRPr="003E1D56" w:rsidRDefault="000D6478" w:rsidP="003E1D56">
                          <w:pPr>
                            <w:jc w:val="center"/>
                            <w:rPr>
                              <w:b/>
                              <w:sz w:val="28"/>
                              <w:szCs w:val="28"/>
                            </w:rPr>
                          </w:pPr>
                          <w:r>
                            <w:rPr>
                              <w:b/>
                              <w:noProof/>
                              <w:sz w:val="28"/>
                              <w:szCs w:val="28"/>
                              <w:lang w:eastAsia="en-CA"/>
                            </w:rPr>
                            <w:drawing>
                              <wp:inline distT="0" distB="0" distL="0" distR="0" wp14:anchorId="07D7285E" wp14:editId="64344542">
                                <wp:extent cx="2162175" cy="1028700"/>
                                <wp:effectExtent l="0" t="0" r="9525" b="0"/>
                                <wp:docPr id="7" name="Picture 7" descr="C:\Users\Dylan\Pictures\Ravash(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Pictures\Ravash(Sk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28700"/>
                                        </a:xfrm>
                                        <a:prstGeom prst="rect">
                                          <a:avLst/>
                                        </a:prstGeom>
                                        <a:noFill/>
                                        <a:ln>
                                          <a:noFill/>
                                        </a:ln>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0C6B54" w:rsidP="00041C8A">
                <w:pPr>
                  <w:pStyle w:val="NoSpacing"/>
                  <w:jc w:val="center"/>
                  <w:rPr>
                    <w:sz w:val="24"/>
                    <w:szCs w:val="24"/>
                  </w:rPr>
                </w:pPr>
                <w:r>
                  <w:rPr>
                    <w:sz w:val="24"/>
                    <w:szCs w:val="24"/>
                  </w:rPr>
                  <w:t>August 8</w:t>
                </w:r>
                <w:r w:rsidRPr="00C51B88">
                  <w:rPr>
                    <w:sz w:val="24"/>
                    <w:szCs w:val="24"/>
                    <w:vertAlign w:val="superscript"/>
                  </w:rPr>
                  <w:t>th</w:t>
                </w:r>
                <w:r w:rsidR="00C51B88">
                  <w:rPr>
                    <w:sz w:val="24"/>
                    <w:szCs w:val="24"/>
                  </w:rPr>
                  <w:t>,</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21774E" w:rsidRDefault="0021774E">
      <w:pPr>
        <w:rPr>
          <w:sz w:val="28"/>
          <w:szCs w:val="28"/>
        </w:rPr>
      </w:pPr>
    </w:p>
    <w:p w:rsidR="00E01EF4" w:rsidRPr="000D2B91" w:rsidRDefault="000D2B91" w:rsidP="00E01EF4">
      <w:pPr>
        <w:pStyle w:val="ListParagraph"/>
        <w:numPr>
          <w:ilvl w:val="0"/>
          <w:numId w:val="3"/>
        </w:numPr>
        <w:rPr>
          <w:rStyle w:val="Hyperlink"/>
          <w:sz w:val="28"/>
          <w:szCs w:val="28"/>
        </w:rPr>
      </w:pPr>
      <w:r>
        <w:rPr>
          <w:sz w:val="28"/>
          <w:szCs w:val="28"/>
        </w:rPr>
        <w:fldChar w:fldCharType="begin"/>
      </w:r>
      <w:r>
        <w:rPr>
          <w:sz w:val="28"/>
          <w:szCs w:val="28"/>
        </w:rPr>
        <w:instrText xml:space="preserve"> HYPERLINK  \l "_Version_History_1" </w:instrText>
      </w:r>
      <w:r>
        <w:rPr>
          <w:sz w:val="28"/>
          <w:szCs w:val="28"/>
        </w:rPr>
        <w:fldChar w:fldCharType="separate"/>
      </w:r>
      <w:r w:rsidR="00E01EF4" w:rsidRPr="000D2B91">
        <w:rPr>
          <w:rStyle w:val="Hyperlink"/>
          <w:sz w:val="28"/>
          <w:szCs w:val="28"/>
        </w:rPr>
        <w:t>Version History</w:t>
      </w:r>
    </w:p>
    <w:p w:rsidR="006305F5" w:rsidRDefault="000D2B91" w:rsidP="00E01EF4">
      <w:pPr>
        <w:pStyle w:val="ListParagraph"/>
        <w:numPr>
          <w:ilvl w:val="0"/>
          <w:numId w:val="3"/>
        </w:numPr>
        <w:rPr>
          <w:sz w:val="28"/>
          <w:szCs w:val="28"/>
        </w:rPr>
      </w:pPr>
      <w:r>
        <w:rPr>
          <w:sz w:val="28"/>
          <w:szCs w:val="28"/>
        </w:rPr>
        <w:fldChar w:fldCharType="end"/>
      </w:r>
      <w:hyperlink w:anchor="_Detailed_Application_Description:" w:history="1">
        <w:r w:rsidR="006305F5" w:rsidRPr="006305F5">
          <w:rPr>
            <w:rStyle w:val="Hyperlink"/>
            <w:sz w:val="28"/>
            <w:szCs w:val="28"/>
          </w:rPr>
          <w:t>Detailed Application Description</w:t>
        </w:r>
      </w:hyperlink>
    </w:p>
    <w:p w:rsidR="006A4578" w:rsidRPr="00B86704" w:rsidRDefault="009D4766" w:rsidP="006A4578">
      <w:pPr>
        <w:pStyle w:val="ListParagraph"/>
        <w:numPr>
          <w:ilvl w:val="0"/>
          <w:numId w:val="3"/>
        </w:numPr>
        <w:rPr>
          <w:rStyle w:val="Hyperlink"/>
          <w:color w:val="auto"/>
          <w:sz w:val="28"/>
          <w:szCs w:val="28"/>
          <w:u w:val="none"/>
        </w:rPr>
      </w:pPr>
      <w:hyperlink w:anchor="_Controls:" w:history="1">
        <w:r w:rsidR="006305F5" w:rsidRPr="006A4578">
          <w:rPr>
            <w:rStyle w:val="Hyperlink"/>
            <w:sz w:val="28"/>
            <w:szCs w:val="28"/>
          </w:rPr>
          <w:t>Controls</w:t>
        </w:r>
      </w:hyperlink>
    </w:p>
    <w:p w:rsidR="000D2B91" w:rsidRDefault="00B86704" w:rsidP="000D2B91">
      <w:pPr>
        <w:pStyle w:val="ListParagraph"/>
        <w:numPr>
          <w:ilvl w:val="0"/>
          <w:numId w:val="3"/>
        </w:numPr>
        <w:rPr>
          <w:sz w:val="28"/>
          <w:szCs w:val="28"/>
        </w:rPr>
      </w:pPr>
      <w:r w:rsidRPr="000D2B91">
        <w:rPr>
          <w:rStyle w:val="Hyperlink"/>
          <w:sz w:val="28"/>
          <w:szCs w:val="28"/>
        </w:rPr>
        <w:t>Interface Sketch</w:t>
      </w:r>
    </w:p>
    <w:p w:rsidR="006A4578" w:rsidRPr="00560A08" w:rsidRDefault="000D2B91" w:rsidP="000D2B91">
      <w:pPr>
        <w:pStyle w:val="ListParagraph"/>
        <w:numPr>
          <w:ilvl w:val="0"/>
          <w:numId w:val="3"/>
        </w:numPr>
        <w:rPr>
          <w:rStyle w:val="Hyperlink"/>
          <w:color w:val="auto"/>
          <w:sz w:val="28"/>
          <w:szCs w:val="28"/>
          <w:u w:val="none"/>
        </w:rPr>
      </w:pPr>
      <w:r>
        <w:rPr>
          <w:sz w:val="28"/>
          <w:szCs w:val="28"/>
        </w:rPr>
        <w:fldChar w:fldCharType="begin"/>
      </w:r>
      <w:r w:rsidR="00560A08">
        <w:rPr>
          <w:sz w:val="28"/>
          <w:szCs w:val="28"/>
        </w:rPr>
        <w:instrText>HYPERLINK  \l "_Levels:"</w:instrText>
      </w:r>
      <w:r>
        <w:rPr>
          <w:sz w:val="28"/>
          <w:szCs w:val="28"/>
        </w:rPr>
        <w:fldChar w:fldCharType="separate"/>
      </w:r>
      <w:r w:rsidR="006A4578" w:rsidRPr="000D2B91">
        <w:rPr>
          <w:rStyle w:val="Hyperlink"/>
          <w:sz w:val="28"/>
          <w:szCs w:val="28"/>
        </w:rPr>
        <w:t>Screen Shots</w:t>
      </w:r>
      <w:r w:rsidR="00560A08">
        <w:rPr>
          <w:rStyle w:val="Hyperlink"/>
          <w:sz w:val="28"/>
          <w:szCs w:val="28"/>
        </w:rPr>
        <w:t xml:space="preserve"> </w:t>
      </w:r>
    </w:p>
    <w:p w:rsidR="00560A08" w:rsidRPr="00560A08" w:rsidRDefault="00560A08" w:rsidP="000D2B91">
      <w:pPr>
        <w:pStyle w:val="ListParagraph"/>
        <w:numPr>
          <w:ilvl w:val="0"/>
          <w:numId w:val="3"/>
        </w:numPr>
        <w:rPr>
          <w:rStyle w:val="Hyperlink"/>
          <w:color w:val="auto"/>
          <w:sz w:val="28"/>
          <w:szCs w:val="28"/>
          <w:u w:val="none"/>
        </w:rPr>
      </w:pPr>
      <w:r>
        <w:rPr>
          <w:rStyle w:val="Hyperlink"/>
          <w:sz w:val="28"/>
          <w:szCs w:val="28"/>
        </w:rPr>
        <w:t xml:space="preserve">Game World </w:t>
      </w:r>
    </w:p>
    <w:p w:rsidR="00560A08" w:rsidRPr="000D2B91" w:rsidRDefault="00560A08" w:rsidP="000D2B91">
      <w:pPr>
        <w:pStyle w:val="ListParagraph"/>
        <w:numPr>
          <w:ilvl w:val="0"/>
          <w:numId w:val="3"/>
        </w:numPr>
        <w:rPr>
          <w:rStyle w:val="Hyperlink"/>
          <w:color w:val="auto"/>
          <w:sz w:val="28"/>
          <w:szCs w:val="28"/>
          <w:u w:val="none"/>
        </w:rPr>
      </w:pPr>
      <w:r>
        <w:rPr>
          <w:rStyle w:val="Hyperlink"/>
          <w:sz w:val="28"/>
          <w:szCs w:val="28"/>
        </w:rPr>
        <w:t>Levels</w:t>
      </w:r>
    </w:p>
    <w:p w:rsidR="00B86704" w:rsidRPr="00B86704" w:rsidRDefault="000D2B91" w:rsidP="006A4578">
      <w:pPr>
        <w:pStyle w:val="ListParagraph"/>
        <w:numPr>
          <w:ilvl w:val="0"/>
          <w:numId w:val="3"/>
        </w:numPr>
        <w:rPr>
          <w:rStyle w:val="Hyperlink"/>
          <w:color w:val="auto"/>
          <w:sz w:val="28"/>
          <w:szCs w:val="28"/>
          <w:u w:val="none"/>
        </w:rPr>
      </w:pPr>
      <w:r>
        <w:rPr>
          <w:sz w:val="28"/>
          <w:szCs w:val="28"/>
        </w:rPr>
        <w:fldChar w:fldCharType="end"/>
      </w:r>
      <w:hyperlink w:anchor="_Character_/_Vehicles:" w:history="1">
        <w:r w:rsidR="00B86704" w:rsidRPr="000D2B91">
          <w:rPr>
            <w:rStyle w:val="Hyperlink"/>
            <w:sz w:val="28"/>
            <w:szCs w:val="28"/>
          </w:rPr>
          <w:t>Characters / Vehicles</w:t>
        </w:r>
      </w:hyperlink>
    </w:p>
    <w:p w:rsidR="00B86704" w:rsidRPr="00560A08" w:rsidRDefault="009D4766" w:rsidP="006A4578">
      <w:pPr>
        <w:pStyle w:val="ListParagraph"/>
        <w:numPr>
          <w:ilvl w:val="0"/>
          <w:numId w:val="3"/>
        </w:numPr>
        <w:rPr>
          <w:rStyle w:val="Hyperlink"/>
          <w:color w:val="auto"/>
          <w:sz w:val="28"/>
          <w:szCs w:val="28"/>
          <w:u w:val="none"/>
        </w:rPr>
      </w:pPr>
      <w:hyperlink w:anchor="_Enemies:" w:history="1">
        <w:r w:rsidR="00B86704" w:rsidRPr="000D2B91">
          <w:rPr>
            <w:rStyle w:val="Hyperlink"/>
            <w:sz w:val="28"/>
            <w:szCs w:val="28"/>
          </w:rPr>
          <w:t>Enemies</w:t>
        </w:r>
      </w:hyperlink>
      <w:r w:rsidR="00560A08">
        <w:rPr>
          <w:rStyle w:val="Hyperlink"/>
          <w:sz w:val="28"/>
          <w:szCs w:val="28"/>
        </w:rPr>
        <w:t xml:space="preserve"> </w:t>
      </w:r>
    </w:p>
    <w:p w:rsidR="00560A08" w:rsidRPr="00B86704" w:rsidRDefault="009D4766" w:rsidP="006A4578">
      <w:pPr>
        <w:pStyle w:val="ListParagraph"/>
        <w:numPr>
          <w:ilvl w:val="0"/>
          <w:numId w:val="3"/>
        </w:numPr>
        <w:rPr>
          <w:rStyle w:val="Hyperlink"/>
          <w:color w:val="auto"/>
          <w:sz w:val="28"/>
          <w:szCs w:val="28"/>
          <w:u w:val="none"/>
        </w:rPr>
      </w:pPr>
      <w:hyperlink w:anchor="_Weapons:" w:history="1">
        <w:r w:rsidR="00560A08" w:rsidRPr="00560A08">
          <w:rPr>
            <w:rStyle w:val="Hyperlink"/>
            <w:sz w:val="28"/>
            <w:szCs w:val="28"/>
          </w:rPr>
          <w:t>Weapons</w:t>
        </w:r>
      </w:hyperlink>
    </w:p>
    <w:p w:rsidR="00B86704" w:rsidRPr="00B86704" w:rsidRDefault="009D4766" w:rsidP="006A4578">
      <w:pPr>
        <w:pStyle w:val="ListParagraph"/>
        <w:numPr>
          <w:ilvl w:val="0"/>
          <w:numId w:val="3"/>
        </w:numPr>
        <w:rPr>
          <w:rStyle w:val="Hyperlink"/>
          <w:color w:val="auto"/>
          <w:sz w:val="28"/>
          <w:szCs w:val="28"/>
          <w:u w:val="none"/>
        </w:rPr>
      </w:pPr>
      <w:hyperlink w:anchor="_Scoring:" w:history="1">
        <w:r w:rsidR="00B86704" w:rsidRPr="000D2B91">
          <w:rPr>
            <w:rStyle w:val="Hyperlink"/>
            <w:sz w:val="28"/>
            <w:szCs w:val="28"/>
          </w:rPr>
          <w:t>Scoring</w:t>
        </w:r>
      </w:hyperlink>
    </w:p>
    <w:p w:rsidR="00B86704" w:rsidRDefault="009D4766" w:rsidP="006A4578">
      <w:pPr>
        <w:pStyle w:val="ListParagraph"/>
        <w:numPr>
          <w:ilvl w:val="0"/>
          <w:numId w:val="3"/>
        </w:numPr>
        <w:rPr>
          <w:sz w:val="28"/>
          <w:szCs w:val="28"/>
        </w:rPr>
      </w:pPr>
      <w:hyperlink w:anchor="_Sound_index:" w:history="1">
        <w:r w:rsidR="00B86704" w:rsidRPr="000D2B91">
          <w:rPr>
            <w:rStyle w:val="Hyperlink"/>
            <w:sz w:val="28"/>
            <w:szCs w:val="28"/>
          </w:rPr>
          <w:t>Sound Index</w:t>
        </w:r>
      </w:hyperlink>
    </w:p>
    <w:p w:rsidR="006A4578" w:rsidRDefault="000D2B91" w:rsidP="006A4578">
      <w:pPr>
        <w:pStyle w:val="ListParagraph"/>
        <w:numPr>
          <w:ilvl w:val="0"/>
          <w:numId w:val="3"/>
        </w:numPr>
        <w:rPr>
          <w:sz w:val="28"/>
          <w:szCs w:val="28"/>
        </w:rPr>
      </w:pPr>
      <w:r>
        <w:t xml:space="preserve"> </w:t>
      </w:r>
      <w:hyperlink w:anchor="_Art_/_Multimedia" w:history="1">
        <w:r w:rsidR="006A4578" w:rsidRPr="006A4578">
          <w:rPr>
            <w:rStyle w:val="Hyperlink"/>
            <w:sz w:val="28"/>
            <w:szCs w:val="28"/>
          </w:rPr>
          <w:t>Art / Multimedia Index</w:t>
        </w:r>
      </w:hyperlink>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825B60" w:rsidRDefault="00825B60" w:rsidP="00825B60">
      <w:pPr>
        <w:rPr>
          <w:sz w:val="28"/>
          <w:szCs w:val="28"/>
        </w:rPr>
      </w:pPr>
    </w:p>
    <w:p w:rsidR="00DF268A" w:rsidRDefault="00DF268A" w:rsidP="00172200">
      <w:pPr>
        <w:pStyle w:val="Heading1"/>
        <w:rPr>
          <w:rFonts w:asciiTheme="minorHAnsi" w:eastAsiaTheme="minorEastAsia" w:hAnsiTheme="minorHAnsi" w:cstheme="minorBidi"/>
          <w:b w:val="0"/>
          <w:bCs w:val="0"/>
          <w:color w:val="auto"/>
        </w:rPr>
      </w:pPr>
      <w:bookmarkStart w:id="0" w:name="_Version_History"/>
      <w:bookmarkEnd w:id="0"/>
    </w:p>
    <w:p w:rsidR="00F56775" w:rsidRDefault="009A4D42" w:rsidP="00172200">
      <w:pPr>
        <w:pStyle w:val="Heading1"/>
      </w:pPr>
      <w:bookmarkStart w:id="1" w:name="_Version_History_1"/>
      <w:bookmarkEnd w:id="1"/>
      <w:r>
        <w:t>Version History</w:t>
      </w:r>
    </w:p>
    <w:p w:rsidR="008F47C8" w:rsidRDefault="007652BC" w:rsidP="00E638F2">
      <w:pPr>
        <w:pStyle w:val="ListParagraph"/>
        <w:numPr>
          <w:ilvl w:val="1"/>
          <w:numId w:val="4"/>
        </w:numPr>
        <w:rPr>
          <w:sz w:val="24"/>
          <w:szCs w:val="24"/>
        </w:rPr>
      </w:pPr>
      <w:r w:rsidRPr="00E638F2">
        <w:rPr>
          <w:sz w:val="24"/>
          <w:szCs w:val="24"/>
        </w:rPr>
        <w:t xml:space="preserve">- For this game I decided to start using MailPilot.py as my template for my game because it is a very good place to start and I wasn't a huge fan of my rushed Assignment 4. The sprite's used for my game I acquired from http://spriters-resource.com/ with the background being custom made by me. In this version I have taken out majority of the code that is attributed to the classes of </w:t>
      </w:r>
      <w:proofErr w:type="spellStart"/>
      <w:r w:rsidRPr="00E638F2">
        <w:rPr>
          <w:sz w:val="24"/>
          <w:szCs w:val="24"/>
        </w:rPr>
        <w:t>MailPilot</w:t>
      </w:r>
      <w:proofErr w:type="spellEnd"/>
      <w:r w:rsidRPr="00E638F2">
        <w:rPr>
          <w:sz w:val="24"/>
          <w:szCs w:val="24"/>
        </w:rPr>
        <w:t xml:space="preserve"> and rewrote it for classes in my game. So far my game has one difficulty ( which I plan on working on soon ) and the main player doesn't have the ability to shoot ( Also I plan on making the enemies have a chance of shooting, maybe increased chance depending on difficulty?) The current version the points are based 100% of collecting either award of the two awards ( I plan on maybe making it that each difficulty has different number of awards on the screen, Easy have 3, normal having 2 and hard having only one award the player can collect)</w:t>
      </w:r>
    </w:p>
    <w:p w:rsidR="006A0C9E" w:rsidRPr="00366161" w:rsidRDefault="006A0C9E" w:rsidP="00366161">
      <w:pPr>
        <w:pStyle w:val="ListParagraph"/>
        <w:numPr>
          <w:ilvl w:val="1"/>
          <w:numId w:val="4"/>
        </w:numPr>
        <w:rPr>
          <w:sz w:val="24"/>
          <w:szCs w:val="24"/>
        </w:rPr>
      </w:pPr>
      <w:r w:rsidRPr="00366161">
        <w:rPr>
          <w:sz w:val="24"/>
          <w:szCs w:val="24"/>
        </w:rPr>
        <w:t xml:space="preserve">- In this version I have changed it so if enemy ships hit either the left or right side of the screen, they will bounce back into play. In this version I have added the bullet class that allows the spaceship to shoot 1 shot into the enemies. I have added difficulties to the game that increase the number of enemies by a base amount </w:t>
      </w:r>
      <w:proofErr w:type="gramStart"/>
      <w:r w:rsidRPr="00366161">
        <w:rPr>
          <w:sz w:val="24"/>
          <w:szCs w:val="24"/>
        </w:rPr>
        <w:t>( easy</w:t>
      </w:r>
      <w:proofErr w:type="gramEnd"/>
      <w:r w:rsidRPr="00366161">
        <w:rPr>
          <w:sz w:val="24"/>
          <w:szCs w:val="24"/>
        </w:rPr>
        <w:t xml:space="preserve"> has 4, normal has 8, hard has 12) and also reducing the number of award pickups on the screen ( easy has 3, normal has 2 and hard has 1).</w:t>
      </w:r>
    </w:p>
    <w:p w:rsidR="00366161" w:rsidRDefault="00366161" w:rsidP="001871CE">
      <w:pPr>
        <w:rPr>
          <w:sz w:val="24"/>
          <w:szCs w:val="24"/>
        </w:rPr>
      </w:pPr>
      <w:r>
        <w:rPr>
          <w:sz w:val="24"/>
          <w:szCs w:val="24"/>
        </w:rPr>
        <w:t xml:space="preserve">0.3 - </w:t>
      </w:r>
      <w:r w:rsidR="001871CE">
        <w:rPr>
          <w:sz w:val="24"/>
          <w:szCs w:val="24"/>
        </w:rPr>
        <w:t xml:space="preserve"> </w:t>
      </w:r>
      <w:r w:rsidR="001871CE" w:rsidRPr="001871CE">
        <w:rPr>
          <w:sz w:val="24"/>
          <w:szCs w:val="24"/>
        </w:rPr>
        <w:t xml:space="preserve"> In my game I set the bullet1 to only be able to fire one at a time. In later versions of the game I plan on adding bullets depending on your difficulty.</w:t>
      </w:r>
      <w:r w:rsidR="001871CE">
        <w:rPr>
          <w:sz w:val="24"/>
          <w:szCs w:val="24"/>
        </w:rPr>
        <w:t xml:space="preserve"> </w:t>
      </w:r>
      <w:r w:rsidR="001871CE" w:rsidRPr="001871CE">
        <w:rPr>
          <w:sz w:val="24"/>
          <w:szCs w:val="24"/>
        </w:rPr>
        <w:t>I have changed over all the sounds to what I want to be in the game and played and adjusted all the volumes of the sound.</w:t>
      </w:r>
      <w:r w:rsidR="001871CE">
        <w:rPr>
          <w:sz w:val="24"/>
          <w:szCs w:val="24"/>
        </w:rPr>
        <w:t xml:space="preserve"> </w:t>
      </w:r>
      <w:r w:rsidR="001871CE" w:rsidRPr="001871CE">
        <w:rPr>
          <w:sz w:val="24"/>
          <w:szCs w:val="24"/>
        </w:rPr>
        <w:t>I've changed up the speeds of the aliens to give each alien type its o</w:t>
      </w:r>
      <w:r w:rsidR="001871CE">
        <w:rPr>
          <w:sz w:val="24"/>
          <w:szCs w:val="24"/>
        </w:rPr>
        <w:t>w</w:t>
      </w:r>
      <w:r w:rsidR="001871CE" w:rsidRPr="001871CE">
        <w:rPr>
          <w:sz w:val="24"/>
          <w:szCs w:val="24"/>
        </w:rPr>
        <w:t>n little bit of style and adjust game play a little bit.</w:t>
      </w:r>
    </w:p>
    <w:p w:rsidR="00A00A08" w:rsidRDefault="00D633D6" w:rsidP="00985712">
      <w:pPr>
        <w:rPr>
          <w:sz w:val="24"/>
          <w:szCs w:val="24"/>
        </w:rPr>
      </w:pPr>
      <w:r>
        <w:rPr>
          <w:sz w:val="24"/>
          <w:szCs w:val="24"/>
        </w:rPr>
        <w:t>0.4 -</w:t>
      </w:r>
      <w:r w:rsidR="00985712">
        <w:rPr>
          <w:sz w:val="24"/>
          <w:szCs w:val="24"/>
        </w:rPr>
        <w:t xml:space="preserve"> </w:t>
      </w:r>
      <w:r w:rsidR="00985712" w:rsidRPr="00985712">
        <w:rPr>
          <w:sz w:val="24"/>
          <w:szCs w:val="24"/>
        </w:rPr>
        <w:t>This this version I am going to up the number of bullets the player can use to 3 on each difficulty. I have changed the introduction screen to explain the instructions for my game. I've added the game over</w:t>
      </w:r>
      <w:r w:rsidR="00985712">
        <w:rPr>
          <w:sz w:val="24"/>
          <w:szCs w:val="24"/>
        </w:rPr>
        <w:t xml:space="preserve"> </w:t>
      </w:r>
      <w:r w:rsidR="00985712" w:rsidRPr="00985712">
        <w:rPr>
          <w:sz w:val="24"/>
          <w:szCs w:val="24"/>
        </w:rPr>
        <w:t>screen that takes the score of the player during his last session. I didn</w:t>
      </w:r>
      <w:r w:rsidR="00F41FC1">
        <w:rPr>
          <w:sz w:val="24"/>
          <w:szCs w:val="24"/>
        </w:rPr>
        <w:t>’</w:t>
      </w:r>
      <w:r w:rsidR="00985712" w:rsidRPr="00985712">
        <w:rPr>
          <w:sz w:val="24"/>
          <w:szCs w:val="24"/>
        </w:rPr>
        <w:t xml:space="preserve">t feel there </w:t>
      </w:r>
      <w:proofErr w:type="gramStart"/>
      <w:r w:rsidR="00985712" w:rsidRPr="00985712">
        <w:rPr>
          <w:sz w:val="24"/>
          <w:szCs w:val="24"/>
        </w:rPr>
        <w:t>was</w:t>
      </w:r>
      <w:proofErr w:type="gramEnd"/>
      <w:r w:rsidR="00985712" w:rsidRPr="00985712">
        <w:rPr>
          <w:sz w:val="24"/>
          <w:szCs w:val="24"/>
        </w:rPr>
        <w:t xml:space="preserve"> enough enemies to make it challenging so I added 4 more to each difficulty.</w:t>
      </w:r>
    </w:p>
    <w:p w:rsidR="00320218" w:rsidRDefault="00320218" w:rsidP="00985712">
      <w:pPr>
        <w:rPr>
          <w:sz w:val="24"/>
          <w:szCs w:val="24"/>
        </w:rPr>
      </w:pPr>
      <w:r>
        <w:rPr>
          <w:sz w:val="24"/>
          <w:szCs w:val="24"/>
        </w:rPr>
        <w:t xml:space="preserve">1.0 - </w:t>
      </w:r>
      <w:r w:rsidR="0048357A" w:rsidRPr="0048357A">
        <w:rPr>
          <w:sz w:val="24"/>
          <w:szCs w:val="24"/>
        </w:rPr>
        <w:t>In this version I will an additional bullet to the hard difficulty and take away one bullet on the easy to adjust balance between the difficulties.</w:t>
      </w:r>
    </w:p>
    <w:p w:rsidR="00D20D78" w:rsidRDefault="00D20D78" w:rsidP="00985712">
      <w:pPr>
        <w:rPr>
          <w:sz w:val="24"/>
          <w:szCs w:val="24"/>
        </w:rPr>
      </w:pPr>
    </w:p>
    <w:p w:rsidR="00D20D78" w:rsidRPr="00D20D78" w:rsidRDefault="00D20D78" w:rsidP="00D20D78">
      <w:pPr>
        <w:pStyle w:val="ListParagraph"/>
        <w:numPr>
          <w:ilvl w:val="1"/>
          <w:numId w:val="5"/>
        </w:numPr>
        <w:rPr>
          <w:sz w:val="24"/>
          <w:szCs w:val="24"/>
        </w:rPr>
      </w:pPr>
      <w:r w:rsidRPr="00D20D78">
        <w:rPr>
          <w:sz w:val="24"/>
          <w:szCs w:val="24"/>
        </w:rPr>
        <w:t>In this version I plan on adding an increased tier of difficulty. The newest difficulty gives the player 1 extra bullet, increases the points awarded for collecting awards 600 and adds 8 more enemies.</w:t>
      </w:r>
    </w:p>
    <w:p w:rsidR="00E638F2" w:rsidRPr="006A0C9E" w:rsidRDefault="00E638F2" w:rsidP="006A0C9E">
      <w:pPr>
        <w:pStyle w:val="ListParagraph"/>
        <w:ind w:left="360"/>
        <w:rPr>
          <w:sz w:val="24"/>
          <w:szCs w:val="24"/>
        </w:rPr>
      </w:pPr>
    </w:p>
    <w:p w:rsidR="00DF268A" w:rsidRDefault="00DF268A" w:rsidP="00312AAD">
      <w:pPr>
        <w:pStyle w:val="Heading1"/>
      </w:pPr>
    </w:p>
    <w:p w:rsidR="005832FB" w:rsidRDefault="00312AAD" w:rsidP="00312AAD">
      <w:pPr>
        <w:pStyle w:val="Heading1"/>
      </w:pPr>
      <w:r>
        <w:t>Detailed Application Description:</w:t>
      </w:r>
    </w:p>
    <w:p w:rsidR="00312AAD" w:rsidRDefault="00312AAD" w:rsidP="00312AAD">
      <w:r>
        <w:tab/>
      </w:r>
      <w:r w:rsidR="003C1944">
        <w:t>My program is a top scrolling space adventure game. You are a lone pilot against hordes and hordes of enemies that never seem to stop. Your objective is to collect as much score and surviving as long as possible. Depending on the difficulty you choose, you have varying ammunition limits and enemies on the field at each time.</w:t>
      </w:r>
      <w:r>
        <w:t xml:space="preserve"> </w:t>
      </w:r>
    </w:p>
    <w:p w:rsidR="006305F5" w:rsidRDefault="006305F5" w:rsidP="00312AAD"/>
    <w:p w:rsidR="006305F5" w:rsidRDefault="006305F5" w:rsidP="006305F5">
      <w:pPr>
        <w:pStyle w:val="Heading1"/>
      </w:pPr>
      <w:bookmarkStart w:id="2" w:name="_Controls:"/>
      <w:bookmarkEnd w:id="2"/>
      <w:r>
        <w:t>Controls:</w:t>
      </w:r>
    </w:p>
    <w:p w:rsidR="00237FA2" w:rsidRPr="00237FA2" w:rsidRDefault="00237FA2" w:rsidP="00237FA2">
      <w:r>
        <w:tab/>
      </w:r>
      <w:r w:rsidR="00AA034D">
        <w:t>The spaceship you pilot is controlled by the mouse. If you wish to fire you would use the left-click on the mouse. On the instructions screen, Click 1 for easy difficulty, 2 for normal difficulty, 3 for hard difficulty</w:t>
      </w:r>
      <w:r w:rsidR="00D20D78">
        <w:t xml:space="preserve"> and 4 for master difficulty</w:t>
      </w:r>
      <w:r w:rsidR="00AA034D">
        <w:t>.</w:t>
      </w:r>
    </w:p>
    <w:p w:rsidR="00332223" w:rsidRDefault="00332223" w:rsidP="00332223"/>
    <w:p w:rsidR="00332223" w:rsidRDefault="00A16722" w:rsidP="00332223">
      <w:pPr>
        <w:pStyle w:val="Heading1"/>
      </w:pPr>
      <w:bookmarkStart w:id="3" w:name="_Screen_Descriptions:"/>
      <w:bookmarkStart w:id="4" w:name="_Interface_Sketch:"/>
      <w:bookmarkEnd w:id="3"/>
      <w:bookmarkEnd w:id="4"/>
      <w:r>
        <w:lastRenderedPageBreak/>
        <w:t>Interface Sketch</w:t>
      </w:r>
      <w:r w:rsidR="0004451D">
        <w:t>:</w:t>
      </w:r>
    </w:p>
    <w:p w:rsidR="006305F5" w:rsidRDefault="00054B0E" w:rsidP="00054B0E">
      <w:r>
        <w:rPr>
          <w:noProof/>
          <w:lang w:eastAsia="en-CA"/>
        </w:rPr>
        <w:drawing>
          <wp:inline distT="0" distB="0" distL="0" distR="0" wp14:anchorId="13EBF7D1" wp14:editId="5E8EBDED">
            <wp:extent cx="5934075" cy="4448175"/>
            <wp:effectExtent l="0" t="0" r="9525" b="9525"/>
            <wp:docPr id="3" name="Picture 3" descr="C:\Users\Dylan\Dropbox\School\Semester 4\Intro to Graphics Programming\Assignments\Project 1A\interface 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ropbox\School\Semester 4\Intro to Graphics Programming\Assignments\Project 1A\interface sket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bookmarkStart w:id="5" w:name="_Screen_Descriptions:_1"/>
      <w:bookmarkEnd w:id="5"/>
      <w:r w:rsidR="00A16722">
        <w:t>Screen Descriptions:</w:t>
      </w:r>
    </w:p>
    <w:p w:rsidR="00A16722" w:rsidRDefault="00A16722" w:rsidP="00A16722">
      <w:pPr>
        <w:pStyle w:val="Heading2"/>
      </w:pPr>
      <w:r>
        <w:lastRenderedPageBreak/>
        <w:t xml:space="preserve">Intro </w:t>
      </w:r>
      <w:proofErr w:type="gramStart"/>
      <w:r>
        <w:t>Screen :</w:t>
      </w:r>
      <w:proofErr w:type="gramEnd"/>
    </w:p>
    <w:p w:rsidR="00A16722" w:rsidRDefault="007E3453" w:rsidP="00A16722">
      <w:r>
        <w:rPr>
          <w:noProof/>
          <w:lang w:eastAsia="en-CA"/>
        </w:rPr>
        <w:drawing>
          <wp:inline distT="0" distB="0" distL="0" distR="0">
            <wp:extent cx="5943600" cy="4695825"/>
            <wp:effectExtent l="0" t="0" r="0" b="9525"/>
            <wp:docPr id="2" name="Picture 2" descr="C:\Users\Dylan\Pictures\deleteafter\intro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lan\Pictures\deleteafter\intro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A16722" w:rsidRDefault="00A16722" w:rsidP="00A16722">
      <w:pPr>
        <w:pStyle w:val="Heading2"/>
      </w:pPr>
      <w:r>
        <w:lastRenderedPageBreak/>
        <w:t xml:space="preserve">Game </w:t>
      </w:r>
      <w:proofErr w:type="gramStart"/>
      <w:r>
        <w:t>Screen :</w:t>
      </w:r>
      <w:proofErr w:type="gramEnd"/>
    </w:p>
    <w:p w:rsidR="00A16722" w:rsidRDefault="00054B0E" w:rsidP="00A16722">
      <w:r>
        <w:rPr>
          <w:noProof/>
          <w:lang w:eastAsia="en-CA"/>
        </w:rPr>
        <w:drawing>
          <wp:inline distT="0" distB="0" distL="0" distR="0" wp14:anchorId="31561EEC" wp14:editId="4FED109C">
            <wp:extent cx="5943600" cy="4695825"/>
            <wp:effectExtent l="0" t="0" r="0" b="9525"/>
            <wp:docPr id="5" name="Picture 5" descr="C:\Users\Dylan\Dropbox\School\Semester 4\Intro to Graphics Programming\Assignments\Project 1A\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lan\Dropbox\School\Semester 4\Intro to Graphics Programming\Assignments\Project 1A\game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A16722" w:rsidRDefault="00054B0E" w:rsidP="00A16722">
      <w:pPr>
        <w:pStyle w:val="Heading2"/>
      </w:pPr>
      <w:proofErr w:type="spellStart"/>
      <w:r>
        <w:lastRenderedPageBreak/>
        <w:t>Gameover</w:t>
      </w:r>
      <w:proofErr w:type="spellEnd"/>
      <w:r w:rsidR="00A16722">
        <w:t xml:space="preserve"> Screen:</w:t>
      </w:r>
    </w:p>
    <w:p w:rsidR="001C03D4" w:rsidRDefault="00054B0E" w:rsidP="001C03D4">
      <w:r>
        <w:rPr>
          <w:noProof/>
          <w:lang w:eastAsia="en-CA"/>
        </w:rPr>
        <w:drawing>
          <wp:inline distT="0" distB="0" distL="0" distR="0" wp14:anchorId="54A31872" wp14:editId="0FEDBD36">
            <wp:extent cx="5943600" cy="4695825"/>
            <wp:effectExtent l="0" t="0" r="0" b="9525"/>
            <wp:docPr id="6" name="Picture 6" descr="C:\Users\Dylan\Dropbox\School\Semester 4\Intro to Graphics Programming\Assignments\Project 1A\en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Dropbox\School\Semester 4\Intro to Graphics Programming\Assignments\Project 1A\end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560A08" w:rsidRDefault="00560A08" w:rsidP="00560A08">
      <w:pPr>
        <w:pStyle w:val="Heading2"/>
      </w:pPr>
      <w:r>
        <w:lastRenderedPageBreak/>
        <w:t>Easy Difficulty-</w:t>
      </w:r>
    </w:p>
    <w:p w:rsidR="00560A08" w:rsidRDefault="00560A08" w:rsidP="00560A08">
      <w:r>
        <w:rPr>
          <w:noProof/>
          <w:lang w:eastAsia="en-CA"/>
        </w:rPr>
        <w:drawing>
          <wp:inline distT="0" distB="0" distL="0" distR="0" wp14:anchorId="2E807465" wp14:editId="10FE0DE0">
            <wp:extent cx="5943600" cy="4695825"/>
            <wp:effectExtent l="0" t="0" r="0" b="9525"/>
            <wp:docPr id="12" name="Picture 12" descr="C:\Users\Dylan\Dropbox\School\Semester 4\Intro to Graphics Programming\Assignments\Project 1A\e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lan\Dropbox\School\Semester 4\Intro to Graphics Programming\Assignments\Project 1A\eas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560A08" w:rsidRDefault="00560A08" w:rsidP="00560A08">
      <w:pPr>
        <w:pStyle w:val="Heading2"/>
      </w:pPr>
      <w:r>
        <w:lastRenderedPageBreak/>
        <w:t>Normal Difficulty –</w:t>
      </w:r>
    </w:p>
    <w:p w:rsidR="00560A08" w:rsidRDefault="00560A08" w:rsidP="00560A08">
      <w:r>
        <w:rPr>
          <w:noProof/>
          <w:lang w:eastAsia="en-CA"/>
        </w:rPr>
        <w:drawing>
          <wp:inline distT="0" distB="0" distL="0" distR="0" wp14:anchorId="7D671347" wp14:editId="765B80E1">
            <wp:extent cx="5943600" cy="4695825"/>
            <wp:effectExtent l="0" t="0" r="0" b="9525"/>
            <wp:docPr id="13" name="Picture 13" descr="C:\Users\Dylan\Dropbox\School\Semester 4\Intro to Graphics Programming\Assignments\Project 1A\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ylan\Dropbox\School\Semester 4\Intro to Graphics Programming\Assignments\Project 1A\norm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560A08" w:rsidRDefault="00560A08" w:rsidP="00560A08">
      <w:pPr>
        <w:pStyle w:val="Heading2"/>
      </w:pPr>
      <w:r>
        <w:lastRenderedPageBreak/>
        <w:t>Hard Difficulty –</w:t>
      </w:r>
    </w:p>
    <w:p w:rsidR="00560A08" w:rsidRDefault="00560A08" w:rsidP="00560A08">
      <w:r>
        <w:rPr>
          <w:noProof/>
          <w:lang w:eastAsia="en-CA"/>
        </w:rPr>
        <w:drawing>
          <wp:inline distT="0" distB="0" distL="0" distR="0" wp14:anchorId="2F6C1BC5" wp14:editId="61721AEC">
            <wp:extent cx="5943600" cy="4695825"/>
            <wp:effectExtent l="0" t="0" r="0" b="9525"/>
            <wp:docPr id="14" name="Picture 14" descr="C:\Users\Dylan\Dropbox\School\Semester 4\Intro to Graphics Programming\Assignments\Project 1A\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ylan\Dropbox\School\Semester 4\Intro to Graphics Programming\Assignments\Project 1A\game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D20D78" w:rsidRDefault="00D20D78" w:rsidP="00D20D78">
      <w:pPr>
        <w:pStyle w:val="Heading2"/>
      </w:pPr>
      <w:r>
        <w:lastRenderedPageBreak/>
        <w:t>Master Difficulty –</w:t>
      </w:r>
    </w:p>
    <w:p w:rsidR="00D20D78" w:rsidRPr="00D20D78" w:rsidRDefault="007E3453" w:rsidP="00D20D78">
      <w:r>
        <w:rPr>
          <w:noProof/>
          <w:lang w:eastAsia="en-CA"/>
        </w:rPr>
        <w:drawing>
          <wp:inline distT="0" distB="0" distL="0" distR="0">
            <wp:extent cx="5943600" cy="4695825"/>
            <wp:effectExtent l="0" t="0" r="0" b="9525"/>
            <wp:docPr id="8" name="Picture 8" descr="C:\Users\Dylan\Pictures\deleteafter\ma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Pictures\deleteafter\mastersc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560A08" w:rsidRDefault="00560A08" w:rsidP="00560A08">
      <w:pPr>
        <w:pStyle w:val="Heading1"/>
      </w:pPr>
      <w:bookmarkStart w:id="6" w:name="_Game_World:"/>
      <w:bookmarkEnd w:id="6"/>
      <w:r>
        <w:t>Game World:</w:t>
      </w:r>
    </w:p>
    <w:p w:rsidR="00560A08" w:rsidRDefault="00560A08" w:rsidP="00560A08">
      <w:r>
        <w:tab/>
        <w:t xml:space="preserve">The game is based in space very far from the </w:t>
      </w:r>
      <w:proofErr w:type="gramStart"/>
      <w:r>
        <w:t>Earth,</w:t>
      </w:r>
      <w:proofErr w:type="gramEnd"/>
      <w:r>
        <w:t xml:space="preserve"> Maybe if you play long enough you may make it back to Earth?</w:t>
      </w:r>
    </w:p>
    <w:p w:rsidR="00560A08" w:rsidRDefault="00560A08" w:rsidP="00560A08">
      <w:pPr>
        <w:pStyle w:val="Heading1"/>
      </w:pPr>
      <w:bookmarkStart w:id="7" w:name="_Levels:"/>
      <w:bookmarkEnd w:id="7"/>
      <w:r>
        <w:t>Levels:</w:t>
      </w:r>
    </w:p>
    <w:p w:rsidR="00560A08" w:rsidRPr="00560A08" w:rsidRDefault="00560A08" w:rsidP="00560A08">
      <w:r>
        <w:tab/>
        <w:t>There is sadly only one level to my game as of right now.</w:t>
      </w:r>
    </w:p>
    <w:p w:rsidR="00825B60" w:rsidRDefault="00812232" w:rsidP="00812232">
      <w:pPr>
        <w:pStyle w:val="Heading1"/>
      </w:pPr>
      <w:bookmarkStart w:id="8" w:name="_Art_/_Multimedia"/>
      <w:bookmarkStart w:id="9" w:name="_Character_/_Vehicles:"/>
      <w:bookmarkEnd w:id="8"/>
      <w:bookmarkEnd w:id="9"/>
      <w:r>
        <w:t>Character / Vehicles:</w:t>
      </w:r>
    </w:p>
    <w:p w:rsidR="00812232" w:rsidRDefault="009A3DFE" w:rsidP="00812232">
      <w:r>
        <w:tab/>
        <w:t xml:space="preserve">The character controls a </w:t>
      </w:r>
      <w:r w:rsidR="0077165D">
        <w:t>spaceship that has the ability to shoot a limited number of projectiles at a time before restarting</w:t>
      </w:r>
    </w:p>
    <w:p w:rsidR="00EF6397" w:rsidRDefault="00EF6397" w:rsidP="00EF6397">
      <w:pPr>
        <w:pStyle w:val="Heading1"/>
      </w:pPr>
      <w:bookmarkStart w:id="10" w:name="_Enemies:"/>
      <w:bookmarkEnd w:id="10"/>
      <w:r>
        <w:lastRenderedPageBreak/>
        <w:t>Enemies:</w:t>
      </w:r>
    </w:p>
    <w:p w:rsidR="00EF6397" w:rsidRDefault="00EF6397" w:rsidP="00EF6397">
      <w:r>
        <w:tab/>
      </w:r>
      <w:r w:rsidR="0077165D">
        <w:t xml:space="preserve">The enemies are generated from a pool of 4 alien classes that each have their own stats </w:t>
      </w:r>
      <w:proofErr w:type="gramStart"/>
      <w:r w:rsidR="0077165D">
        <w:t>( movement</w:t>
      </w:r>
      <w:proofErr w:type="gramEnd"/>
      <w:r w:rsidR="0077165D">
        <w:t xml:space="preserve"> speed ) and image.</w:t>
      </w:r>
      <w:bookmarkStart w:id="11" w:name="_GoBack"/>
      <w:bookmarkEnd w:id="11"/>
    </w:p>
    <w:p w:rsidR="00560A08" w:rsidRDefault="00560A08" w:rsidP="00560A08">
      <w:pPr>
        <w:pStyle w:val="Heading1"/>
      </w:pPr>
      <w:bookmarkStart w:id="12" w:name="_Weapons:"/>
      <w:bookmarkEnd w:id="12"/>
      <w:r>
        <w:t>Weapons:</w:t>
      </w:r>
    </w:p>
    <w:p w:rsidR="00560A08" w:rsidRPr="00560A08" w:rsidRDefault="00560A08" w:rsidP="00560A08">
      <w:r>
        <w:tab/>
        <w:t xml:space="preserve">The main weapon of your spaceship is </w:t>
      </w:r>
      <w:proofErr w:type="gramStart"/>
      <w:r>
        <w:t>a</w:t>
      </w:r>
      <w:proofErr w:type="gramEnd"/>
      <w:r>
        <w:t xml:space="preserve"> </w:t>
      </w:r>
      <w:proofErr w:type="spellStart"/>
      <w:r>
        <w:t>energon</w:t>
      </w:r>
      <w:proofErr w:type="spellEnd"/>
      <w:r>
        <w:t xml:space="preserve"> cannon. Although the gun is powerful enough to wipe any enemy out in one hit, it has a drawback that it can only fire limited ammunition at a time. You may want to get the scientists back at home to work on this. I mean if it could fire sprays of ammo what fun </w:t>
      </w:r>
      <w:proofErr w:type="gramStart"/>
      <w:r>
        <w:t>would that</w:t>
      </w:r>
      <w:proofErr w:type="gramEnd"/>
      <w:r>
        <w:t xml:space="preserve"> be.</w:t>
      </w:r>
    </w:p>
    <w:p w:rsidR="0016480B" w:rsidRDefault="0016480B" w:rsidP="0016480B">
      <w:pPr>
        <w:pStyle w:val="Heading1"/>
      </w:pPr>
      <w:bookmarkStart w:id="13" w:name="_Scoring:"/>
      <w:bookmarkEnd w:id="13"/>
      <w:r>
        <w:t>Scoring:</w:t>
      </w:r>
    </w:p>
    <w:p w:rsidR="0016480B" w:rsidRDefault="0016480B" w:rsidP="0016480B">
      <w:r>
        <w:tab/>
      </w:r>
      <w:r w:rsidR="0077165D">
        <w:t>Every time the player kills an enemy he gains 200 points. On easy difficulty there are</w:t>
      </w:r>
      <w:r w:rsidR="00A274CA">
        <w:t xml:space="preserve"> t</w:t>
      </w:r>
      <w:r w:rsidR="000C709D">
        <w:t xml:space="preserve">hree </w:t>
      </w:r>
      <w:r w:rsidR="0077165D">
        <w:t>pickups that give score each giving 100 points. On normal there</w:t>
      </w:r>
      <w:r w:rsidR="00215B87">
        <w:t xml:space="preserve"> </w:t>
      </w:r>
      <w:proofErr w:type="gramStart"/>
      <w:r w:rsidR="00215B87">
        <w:t>i</w:t>
      </w:r>
      <w:r w:rsidR="0077165D">
        <w:t>s</w:t>
      </w:r>
      <w:proofErr w:type="gramEnd"/>
      <w:r w:rsidR="0077165D">
        <w:t xml:space="preserve"> two pickups that give 200 point each. On hard there is only </w:t>
      </w:r>
      <w:r w:rsidR="000C709D">
        <w:t>one</w:t>
      </w:r>
      <w:r w:rsidR="0077165D">
        <w:t xml:space="preserve"> award that gives 400 points.</w:t>
      </w:r>
      <w:r w:rsidR="00215B87">
        <w:t xml:space="preserve"> On master difficulty there’s is one award you can pick up </w:t>
      </w:r>
      <w:proofErr w:type="gramStart"/>
      <w:r w:rsidR="00215B87">
        <w:t>that awards</w:t>
      </w:r>
      <w:proofErr w:type="gramEnd"/>
      <w:r w:rsidR="00215B87">
        <w:t xml:space="preserve"> 600 points.</w:t>
      </w:r>
    </w:p>
    <w:p w:rsidR="0016480B" w:rsidRDefault="0016480B" w:rsidP="0016480B">
      <w:pPr>
        <w:pStyle w:val="Heading1"/>
      </w:pPr>
      <w:bookmarkStart w:id="14" w:name="_Sound_index:"/>
      <w:bookmarkEnd w:id="14"/>
      <w:r>
        <w:t>Sound index:</w:t>
      </w:r>
    </w:p>
    <w:p w:rsidR="0016480B" w:rsidRPr="0016480B" w:rsidRDefault="0016480B" w:rsidP="0016480B">
      <w:r>
        <w:tab/>
        <w:t xml:space="preserve">All my sounds came from the website </w:t>
      </w:r>
      <w:hyperlink r:id="rId21" w:history="1">
        <w:r>
          <w:rPr>
            <w:rStyle w:val="Hyperlink"/>
          </w:rPr>
          <w:t>http://www.freesfx.co.uk/soundeffects</w:t>
        </w:r>
      </w:hyperlink>
      <w:r w:rsidR="00560A08">
        <w:t xml:space="preserve"> with the exception of my background music which was taken from a </w:t>
      </w:r>
      <w:proofErr w:type="spellStart"/>
      <w:r w:rsidR="00560A08">
        <w:t>Youtube</w:t>
      </w:r>
      <w:proofErr w:type="spellEnd"/>
      <w:r w:rsidR="00560A08">
        <w:t xml:space="preserve"> video (</w:t>
      </w:r>
      <w:hyperlink r:id="rId22" w:history="1">
        <w:r w:rsidR="00560A08" w:rsidRPr="007078A5">
          <w:rPr>
            <w:rStyle w:val="Hyperlink"/>
          </w:rPr>
          <w:t>http://www.youtube.com/watch?v=y_OSjjNlO0Y</w:t>
        </w:r>
      </w:hyperlink>
      <w:r w:rsidR="00560A08">
        <w:t>) and the failed to fire sound which I recorded myself</w:t>
      </w:r>
      <w:proofErr w:type="gramStart"/>
      <w:r w:rsidR="00560A08">
        <w:t>..</w:t>
      </w:r>
      <w:proofErr w:type="gramEnd"/>
    </w:p>
    <w:p w:rsidR="006305F5" w:rsidRDefault="006305F5" w:rsidP="006305F5">
      <w:pPr>
        <w:pStyle w:val="Heading1"/>
      </w:pPr>
      <w:r>
        <w:t>Art / Multimedia Index:</w:t>
      </w:r>
    </w:p>
    <w:p w:rsidR="0004451D" w:rsidRPr="0004451D" w:rsidRDefault="0004451D" w:rsidP="0004451D">
      <w:r>
        <w:tab/>
      </w:r>
      <w:r w:rsidR="00624FF2">
        <w:t xml:space="preserve">The images used for my sprites came from either Google.com image search or from </w:t>
      </w:r>
      <w:hyperlink r:id="rId23" w:history="1">
        <w:r w:rsidR="00054DC3" w:rsidRPr="007078A5">
          <w:rPr>
            <w:rStyle w:val="Hyperlink"/>
          </w:rPr>
          <w:t>http://spriters-resource.com/</w:t>
        </w:r>
      </w:hyperlink>
      <w:r w:rsidR="00624FF2">
        <w:t>.</w:t>
      </w:r>
      <w:r w:rsidR="00054DC3">
        <w:t xml:space="preserve"> My background was custom made by me.</w:t>
      </w:r>
    </w:p>
    <w:sectPr w:rsidR="0004451D" w:rsidRPr="0004451D" w:rsidSect="008E601F">
      <w:headerReference w:type="even" r:id="rId24"/>
      <w:headerReference w:type="default" r:id="rId25"/>
      <w:footerReference w:type="even" r:id="rId26"/>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766" w:rsidRDefault="009D4766" w:rsidP="00C152DC">
      <w:pPr>
        <w:spacing w:after="0" w:line="240" w:lineRule="auto"/>
      </w:pPr>
      <w:r>
        <w:separator/>
      </w:r>
    </w:p>
  </w:endnote>
  <w:endnote w:type="continuationSeparator" w:id="0">
    <w:p w:rsidR="009D4766" w:rsidRDefault="009D4766"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15B87" w:rsidRPr="00215B87">
      <w:rPr>
        <w:rFonts w:asciiTheme="majorHAnsi" w:hAnsiTheme="majorHAnsi"/>
        <w:noProof/>
      </w:rPr>
      <w:t>12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9D4766">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15B87" w:rsidRPr="00215B87">
      <w:rPr>
        <w:rFonts w:asciiTheme="majorHAnsi" w:hAnsiTheme="majorHAnsi"/>
        <w:noProof/>
      </w:rPr>
      <w:t>11</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766" w:rsidRDefault="009D4766" w:rsidP="00C152DC">
      <w:pPr>
        <w:spacing w:after="0" w:line="240" w:lineRule="auto"/>
      </w:pPr>
      <w:r>
        <w:separator/>
      </w:r>
    </w:p>
  </w:footnote>
  <w:footnote w:type="continuationSeparator" w:id="0">
    <w:p w:rsidR="009D4766" w:rsidRDefault="009D4766"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2B626C">
                <w:rPr>
                  <w:b/>
                  <w:bCs/>
                  <w:caps/>
                  <w:sz w:val="24"/>
                  <w:szCs w:val="24"/>
                </w:rPr>
                <w:t>Space Master 9000!!</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041C8A" w:rsidP="00021BBC">
              <w:pPr>
                <w:pStyle w:val="Header"/>
                <w:rPr>
                  <w:color w:val="FFFFFF" w:themeColor="background1"/>
                </w:rPr>
              </w:pPr>
              <w:r>
                <w:rPr>
                  <w:color w:val="FFFFFF" w:themeColor="background1"/>
                  <w:lang w:val="en-US"/>
                </w:rPr>
                <w:t>May 16,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2B626C">
                <w:rPr>
                  <w:b/>
                  <w:bCs/>
                  <w:caps/>
                  <w:sz w:val="24"/>
                  <w:szCs w:val="24"/>
                </w:rPr>
                <w:t>Space Master 9000!!</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BD24F9"/>
    <w:multiLevelType w:val="hybridMultilevel"/>
    <w:tmpl w:val="229C04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6F709F"/>
    <w:multiLevelType w:val="hybridMultilevel"/>
    <w:tmpl w:val="1264F604"/>
    <w:lvl w:ilvl="0" w:tplc="75C6A394">
      <w:start w:val="1"/>
      <w:numFmt w:val="decimal"/>
      <w:lvlText w:val="%1."/>
      <w:lvlJc w:val="left"/>
      <w:pPr>
        <w:ind w:left="720" w:hanging="360"/>
      </w:pPr>
      <w:rPr>
        <w:rFonts w:hint="default"/>
        <w:b w:val="0"/>
        <w:sz w:val="28"/>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487989"/>
    <w:multiLevelType w:val="multilevel"/>
    <w:tmpl w:val="BA549ED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7E804B1"/>
    <w:multiLevelType w:val="multilevel"/>
    <w:tmpl w:val="6A6045F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11F02"/>
    <w:rsid w:val="00021BBC"/>
    <w:rsid w:val="00023AF4"/>
    <w:rsid w:val="00041C8A"/>
    <w:rsid w:val="0004451D"/>
    <w:rsid w:val="00047CC1"/>
    <w:rsid w:val="00054B0E"/>
    <w:rsid w:val="00054DC3"/>
    <w:rsid w:val="00056A0B"/>
    <w:rsid w:val="00057D99"/>
    <w:rsid w:val="00080D8D"/>
    <w:rsid w:val="000C6B54"/>
    <w:rsid w:val="000C709D"/>
    <w:rsid w:val="000D2B91"/>
    <w:rsid w:val="000D6478"/>
    <w:rsid w:val="00116521"/>
    <w:rsid w:val="00136033"/>
    <w:rsid w:val="0016480B"/>
    <w:rsid w:val="00172200"/>
    <w:rsid w:val="001871CE"/>
    <w:rsid w:val="001C03D4"/>
    <w:rsid w:val="00215B87"/>
    <w:rsid w:val="0021774E"/>
    <w:rsid w:val="00237FA2"/>
    <w:rsid w:val="00256108"/>
    <w:rsid w:val="002770A4"/>
    <w:rsid w:val="0029700C"/>
    <w:rsid w:val="002B626C"/>
    <w:rsid w:val="003038FF"/>
    <w:rsid w:val="00305816"/>
    <w:rsid w:val="003111AF"/>
    <w:rsid w:val="00312AAD"/>
    <w:rsid w:val="00320218"/>
    <w:rsid w:val="00332223"/>
    <w:rsid w:val="00366161"/>
    <w:rsid w:val="00377BA4"/>
    <w:rsid w:val="003C04D7"/>
    <w:rsid w:val="003C1944"/>
    <w:rsid w:val="003E1D34"/>
    <w:rsid w:val="003E1D56"/>
    <w:rsid w:val="003F73EE"/>
    <w:rsid w:val="00420F46"/>
    <w:rsid w:val="004346EB"/>
    <w:rsid w:val="00435D8E"/>
    <w:rsid w:val="0048357A"/>
    <w:rsid w:val="004A534F"/>
    <w:rsid w:val="005045F4"/>
    <w:rsid w:val="0052734F"/>
    <w:rsid w:val="00560A08"/>
    <w:rsid w:val="00562074"/>
    <w:rsid w:val="00582540"/>
    <w:rsid w:val="005832FB"/>
    <w:rsid w:val="005971D0"/>
    <w:rsid w:val="005C2F0F"/>
    <w:rsid w:val="005E7B1C"/>
    <w:rsid w:val="00624FF2"/>
    <w:rsid w:val="006305F5"/>
    <w:rsid w:val="00640E24"/>
    <w:rsid w:val="00665227"/>
    <w:rsid w:val="00686D09"/>
    <w:rsid w:val="00691022"/>
    <w:rsid w:val="006A0C9E"/>
    <w:rsid w:val="006A4578"/>
    <w:rsid w:val="006F3A03"/>
    <w:rsid w:val="006F5636"/>
    <w:rsid w:val="007317D9"/>
    <w:rsid w:val="00744BAC"/>
    <w:rsid w:val="007652BC"/>
    <w:rsid w:val="0077165D"/>
    <w:rsid w:val="007D2A8E"/>
    <w:rsid w:val="007E3453"/>
    <w:rsid w:val="00812232"/>
    <w:rsid w:val="00825B60"/>
    <w:rsid w:val="008C0AE5"/>
    <w:rsid w:val="008C6B2D"/>
    <w:rsid w:val="008C7862"/>
    <w:rsid w:val="008E5448"/>
    <w:rsid w:val="008E601F"/>
    <w:rsid w:val="008F3C94"/>
    <w:rsid w:val="008F47C8"/>
    <w:rsid w:val="009410F2"/>
    <w:rsid w:val="00953C99"/>
    <w:rsid w:val="00956682"/>
    <w:rsid w:val="009804D9"/>
    <w:rsid w:val="00985712"/>
    <w:rsid w:val="00996533"/>
    <w:rsid w:val="009A3DFE"/>
    <w:rsid w:val="009A4D42"/>
    <w:rsid w:val="009C193D"/>
    <w:rsid w:val="009D4766"/>
    <w:rsid w:val="009F6693"/>
    <w:rsid w:val="00A00A08"/>
    <w:rsid w:val="00A16722"/>
    <w:rsid w:val="00A20D80"/>
    <w:rsid w:val="00A274CA"/>
    <w:rsid w:val="00A313C6"/>
    <w:rsid w:val="00A350BF"/>
    <w:rsid w:val="00A37754"/>
    <w:rsid w:val="00A811F9"/>
    <w:rsid w:val="00A92A7A"/>
    <w:rsid w:val="00AA034D"/>
    <w:rsid w:val="00AA765B"/>
    <w:rsid w:val="00AD223E"/>
    <w:rsid w:val="00AD23E9"/>
    <w:rsid w:val="00AF4039"/>
    <w:rsid w:val="00B37BA6"/>
    <w:rsid w:val="00B86704"/>
    <w:rsid w:val="00BF4089"/>
    <w:rsid w:val="00C0559F"/>
    <w:rsid w:val="00C10C3B"/>
    <w:rsid w:val="00C152DC"/>
    <w:rsid w:val="00C47048"/>
    <w:rsid w:val="00C51B88"/>
    <w:rsid w:val="00C75995"/>
    <w:rsid w:val="00C97AB3"/>
    <w:rsid w:val="00CA3BB2"/>
    <w:rsid w:val="00CB2B9B"/>
    <w:rsid w:val="00D20D78"/>
    <w:rsid w:val="00D32A41"/>
    <w:rsid w:val="00D32DE1"/>
    <w:rsid w:val="00D57D8F"/>
    <w:rsid w:val="00D633D6"/>
    <w:rsid w:val="00D668E0"/>
    <w:rsid w:val="00D730B0"/>
    <w:rsid w:val="00D81901"/>
    <w:rsid w:val="00D82416"/>
    <w:rsid w:val="00D86F39"/>
    <w:rsid w:val="00DB4048"/>
    <w:rsid w:val="00DB652E"/>
    <w:rsid w:val="00DC594C"/>
    <w:rsid w:val="00DF268A"/>
    <w:rsid w:val="00E01EF4"/>
    <w:rsid w:val="00E04881"/>
    <w:rsid w:val="00E232A9"/>
    <w:rsid w:val="00E31610"/>
    <w:rsid w:val="00E47EA0"/>
    <w:rsid w:val="00E638F2"/>
    <w:rsid w:val="00EB6F93"/>
    <w:rsid w:val="00EF6397"/>
    <w:rsid w:val="00F01B6F"/>
    <w:rsid w:val="00F27272"/>
    <w:rsid w:val="00F35C9E"/>
    <w:rsid w:val="00F362D0"/>
    <w:rsid w:val="00F41FC1"/>
    <w:rsid w:val="00FB295D"/>
    <w:rsid w:val="00FC7E44"/>
    <w:rsid w:val="00FE77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D2B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2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17220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1774E"/>
    <w:rPr>
      <w:color w:val="0000FF" w:themeColor="hyperlink"/>
      <w:u w:val="single"/>
    </w:rPr>
  </w:style>
  <w:style w:type="character" w:customStyle="1" w:styleId="Heading2Char">
    <w:name w:val="Heading 2 Char"/>
    <w:basedOn w:val="DefaultParagraphFont"/>
    <w:link w:val="Heading2"/>
    <w:uiPriority w:val="9"/>
    <w:rsid w:val="00312AA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D2B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freesfx.co.uk/soundeffect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priters-resource.com/"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www.youtube.com/watch?v=y_OSjjNlO0Y" TargetMode="External"/><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F563B1DC-0C4B-46FB-B311-D4C7D6B0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68</TotalTime>
  <Pages>13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Dylan’s Boaters Paradise</vt:lpstr>
    </vt:vector>
  </TitlesOfParts>
  <Company>Ravash inc.</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Master 9000!!</dc:title>
  <dc:subject>Assignment 2</dc:subject>
  <dc:creator>Dylan Scott</dc:creator>
  <cp:lastModifiedBy>Dylan</cp:lastModifiedBy>
  <cp:revision>51</cp:revision>
  <dcterms:created xsi:type="dcterms:W3CDTF">2012-06-21T04:21:00Z</dcterms:created>
  <dcterms:modified xsi:type="dcterms:W3CDTF">2012-08-15T20:08:00Z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